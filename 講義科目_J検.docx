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600" w:type="dxa"/>
        <w:tblLook w:val="04A0" w:firstRow="1" w:lastRow="0" w:firstColumn="1" w:lastColumn="0" w:noHBand="0" w:noVBand="1"/>
      </w:tblPr>
      <w:tblGrid>
        <w:gridCol w:w="1242"/>
        <w:gridCol w:w="3118"/>
        <w:gridCol w:w="426"/>
        <w:gridCol w:w="1276"/>
        <w:gridCol w:w="1046"/>
        <w:gridCol w:w="1778"/>
        <w:gridCol w:w="382"/>
        <w:gridCol w:w="1332"/>
      </w:tblGrid>
      <w:tr w:rsidR="00001953" w:rsidRPr="00525B07" w:rsidTr="0003047F">
        <w:tc>
          <w:tcPr>
            <w:tcW w:w="1242" w:type="dxa"/>
          </w:tcPr>
          <w:p w:rsidR="00001953" w:rsidRPr="00525B07" w:rsidRDefault="003D0A6D" w:rsidP="008F7D2A">
            <w:r>
              <w:rPr>
                <w:rFonts w:hint="eastAsia"/>
              </w:rPr>
              <w:t>講義科目</w:t>
            </w:r>
          </w:p>
        </w:tc>
        <w:tc>
          <w:tcPr>
            <w:tcW w:w="3118" w:type="dxa"/>
          </w:tcPr>
          <w:p w:rsidR="00001953" w:rsidRPr="00525B07" w:rsidRDefault="00CA7EFB" w:rsidP="008F7D2A">
            <w:r>
              <w:t>J検定</w:t>
            </w:r>
          </w:p>
        </w:tc>
        <w:tc>
          <w:tcPr>
            <w:tcW w:w="1702" w:type="dxa"/>
            <w:gridSpan w:val="2"/>
            <w:vAlign w:val="center"/>
          </w:tcPr>
          <w:p w:rsidR="00001953" w:rsidRPr="00525B07" w:rsidRDefault="00001953" w:rsidP="0003047F">
            <w:pPr>
              <w:jc w:val="center"/>
            </w:pPr>
            <w:r w:rsidRPr="00525B07">
              <w:rPr>
                <w:rFonts w:hint="eastAsia"/>
              </w:rPr>
              <w:t>授業時間</w:t>
            </w:r>
          </w:p>
        </w:tc>
        <w:tc>
          <w:tcPr>
            <w:tcW w:w="1046" w:type="dxa"/>
            <w:vAlign w:val="center"/>
          </w:tcPr>
          <w:p w:rsidR="00001953" w:rsidRPr="00525B07" w:rsidRDefault="00CA7EFB" w:rsidP="0003047F">
            <w:pPr>
              <w:jc w:val="center"/>
            </w:pPr>
            <w:r>
              <w:t>２０ｍ</w:t>
            </w:r>
          </w:p>
        </w:tc>
        <w:tc>
          <w:tcPr>
            <w:tcW w:w="1778" w:type="dxa"/>
            <w:vAlign w:val="center"/>
          </w:tcPr>
          <w:p w:rsidR="00001953" w:rsidRPr="00525B07" w:rsidRDefault="00001953" w:rsidP="0003047F">
            <w:pPr>
              <w:jc w:val="center"/>
            </w:pPr>
            <w:r w:rsidRPr="00525B07">
              <w:rPr>
                <w:rFonts w:hint="eastAsia"/>
              </w:rPr>
              <w:t>授業担当</w:t>
            </w:r>
          </w:p>
        </w:tc>
        <w:tc>
          <w:tcPr>
            <w:tcW w:w="1714" w:type="dxa"/>
            <w:gridSpan w:val="2"/>
            <w:vAlign w:val="center"/>
          </w:tcPr>
          <w:p w:rsidR="00001953" w:rsidRPr="00525B07" w:rsidRDefault="00CA7EFB" w:rsidP="0003047F">
            <w:pPr>
              <w:jc w:val="center"/>
            </w:pPr>
            <w:r>
              <w:t>植田吉祥</w:t>
            </w:r>
          </w:p>
        </w:tc>
      </w:tr>
      <w:tr w:rsidR="00001953" w:rsidRPr="00525B07" w:rsidTr="00D82A98">
        <w:tc>
          <w:tcPr>
            <w:tcW w:w="1242" w:type="dxa"/>
          </w:tcPr>
          <w:p w:rsidR="00001953" w:rsidRDefault="00001953" w:rsidP="008F7D2A">
            <w:r>
              <w:rPr>
                <w:rFonts w:hint="eastAsia"/>
              </w:rPr>
              <w:t>前提</w:t>
            </w:r>
          </w:p>
        </w:tc>
        <w:tc>
          <w:tcPr>
            <w:tcW w:w="9358" w:type="dxa"/>
            <w:gridSpan w:val="7"/>
          </w:tcPr>
          <w:p w:rsidR="00CA7EFB" w:rsidRDefault="00CA7EFB" w:rsidP="00CA7EFB">
            <w:r>
              <w:rPr>
                <w:rFonts w:hint="eastAsia"/>
              </w:rPr>
              <w:t>J検定の問題を解く。</w:t>
            </w:r>
          </w:p>
          <w:p w:rsidR="00CA7EFB" w:rsidRDefault="00CA7EFB" w:rsidP="00CA7EFB">
            <w:r>
              <w:rPr>
                <w:rFonts w:hint="eastAsia"/>
              </w:rPr>
              <w:t>→問題解説としてはかなりリスキーか？</w:t>
            </w:r>
          </w:p>
          <w:p w:rsidR="00CA7EFB" w:rsidRDefault="00CA7EFB" w:rsidP="00CA7EFB">
            <w:r>
              <w:rPr>
                <w:rFonts w:hint="eastAsia"/>
              </w:rPr>
              <w:t>そもそも論基礎教養をどこで習得しているのかという問題になる。</w:t>
            </w:r>
          </w:p>
          <w:p w:rsidR="00CA7EFB" w:rsidRDefault="00CA7EFB" w:rsidP="00CA7EFB">
            <w:r>
              <w:rPr>
                <w:rFonts w:hint="eastAsia"/>
              </w:rPr>
              <w:t>サーバの問題と内容について解説を行う。</w:t>
            </w:r>
          </w:p>
          <w:p w:rsidR="00001953" w:rsidRDefault="00CA7EFB" w:rsidP="00CA7EFB">
            <w:r>
              <w:rPr>
                <w:rFonts w:hint="eastAsia"/>
              </w:rPr>
              <w:t>自分の携帯端末を扱う時にこれらの技術が応用されていることを認識させる。</w:t>
            </w:r>
            <w:bookmarkStart w:id="0" w:name="_GoBack"/>
            <w:bookmarkEnd w:id="0"/>
          </w:p>
        </w:tc>
      </w:tr>
      <w:tr w:rsidR="00001953" w:rsidRPr="00525B07" w:rsidTr="00D82A98">
        <w:tc>
          <w:tcPr>
            <w:tcW w:w="1242" w:type="dxa"/>
          </w:tcPr>
          <w:p w:rsidR="00001953" w:rsidRPr="00525B07" w:rsidRDefault="00001953" w:rsidP="008F7D2A">
            <w:r>
              <w:rPr>
                <w:rFonts w:hint="eastAsia"/>
              </w:rPr>
              <w:t>概要</w:t>
            </w:r>
          </w:p>
        </w:tc>
        <w:tc>
          <w:tcPr>
            <w:tcW w:w="9358" w:type="dxa"/>
            <w:gridSpan w:val="7"/>
          </w:tcPr>
          <w:p w:rsidR="00001953" w:rsidRPr="00525B07" w:rsidRDefault="00001953" w:rsidP="008F7D2A"/>
        </w:tc>
      </w:tr>
      <w:tr w:rsidR="00001953" w:rsidRPr="00525B07" w:rsidTr="008F7D2A">
        <w:tc>
          <w:tcPr>
            <w:tcW w:w="4786" w:type="dxa"/>
            <w:gridSpan w:val="3"/>
          </w:tcPr>
          <w:p w:rsidR="00001953" w:rsidRPr="00525B07" w:rsidRDefault="00001953" w:rsidP="008F7D2A">
            <w:r w:rsidRPr="00525B07">
              <w:rPr>
                <w:rFonts w:hint="eastAsia"/>
              </w:rPr>
              <w:t>内容</w:t>
            </w:r>
          </w:p>
        </w:tc>
        <w:tc>
          <w:tcPr>
            <w:tcW w:w="4482" w:type="dxa"/>
            <w:gridSpan w:val="4"/>
          </w:tcPr>
          <w:p w:rsidR="00001953" w:rsidRPr="00525B07" w:rsidRDefault="00001953" w:rsidP="008F7D2A">
            <w:r>
              <w:rPr>
                <w:rFonts w:hint="eastAsia"/>
              </w:rPr>
              <w:t>備考</w:t>
            </w:r>
            <w:r w:rsidR="00A57B8E">
              <w:rPr>
                <w:rFonts w:hint="eastAsia"/>
              </w:rPr>
              <w:t>・板書項目など</w:t>
            </w:r>
          </w:p>
        </w:tc>
        <w:tc>
          <w:tcPr>
            <w:tcW w:w="1332" w:type="dxa"/>
          </w:tcPr>
          <w:p w:rsidR="00001953" w:rsidRPr="00525B07" w:rsidRDefault="00001953" w:rsidP="008F7D2A">
            <w:r>
              <w:rPr>
                <w:rFonts w:hint="eastAsia"/>
              </w:rPr>
              <w:t>時間</w:t>
            </w:r>
          </w:p>
        </w:tc>
      </w:tr>
      <w:tr w:rsidR="008F7D2A" w:rsidRPr="00525B07" w:rsidTr="008F7D2A">
        <w:tc>
          <w:tcPr>
            <w:tcW w:w="4786" w:type="dxa"/>
            <w:gridSpan w:val="3"/>
          </w:tcPr>
          <w:p w:rsidR="008F7D2A" w:rsidRDefault="008F7D2A" w:rsidP="008F7D2A"/>
        </w:tc>
        <w:tc>
          <w:tcPr>
            <w:tcW w:w="4482" w:type="dxa"/>
            <w:gridSpan w:val="4"/>
          </w:tcPr>
          <w:p w:rsidR="008F7D2A" w:rsidRDefault="008F7D2A" w:rsidP="008F7D2A"/>
        </w:tc>
        <w:tc>
          <w:tcPr>
            <w:tcW w:w="1332" w:type="dxa"/>
          </w:tcPr>
          <w:p w:rsidR="008F7D2A" w:rsidRDefault="008F7D2A" w:rsidP="008F7D2A">
            <w:pPr>
              <w:jc w:val="center"/>
            </w:pPr>
          </w:p>
        </w:tc>
      </w:tr>
    </w:tbl>
    <w:p w:rsidR="00001953" w:rsidRPr="00273E58" w:rsidRDefault="00001953" w:rsidP="008F7D2A"/>
    <w:p w:rsidR="00F1640D" w:rsidRPr="00525B07" w:rsidRDefault="00F1640D" w:rsidP="008F7D2A"/>
    <w:sectPr w:rsidR="00F1640D" w:rsidRPr="00525B07" w:rsidSect="00525B0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SｺﾞｼｯｸM">
    <w:panose1 w:val="020B0600000000000000"/>
    <w:charset w:val="80"/>
    <w:family w:val="modern"/>
    <w:pitch w:val="variable"/>
    <w:sig w:usb0="80000281" w:usb1="28C76CF8" w:usb2="00000010" w:usb3="00000000" w:csb0="00020000"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EFB"/>
    <w:rsid w:val="00001953"/>
    <w:rsid w:val="0003047F"/>
    <w:rsid w:val="00272B24"/>
    <w:rsid w:val="00273E58"/>
    <w:rsid w:val="003D0A6D"/>
    <w:rsid w:val="00525B07"/>
    <w:rsid w:val="008F7D2A"/>
    <w:rsid w:val="00A57B8E"/>
    <w:rsid w:val="00BE7442"/>
    <w:rsid w:val="00CA7EFB"/>
    <w:rsid w:val="00D14757"/>
    <w:rsid w:val="00D71A36"/>
    <w:rsid w:val="00D808C2"/>
    <w:rsid w:val="00DD11D6"/>
    <w:rsid w:val="00F16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2A"/>
    <w:pPr>
      <w:widowControl w:val="0"/>
      <w:ind w:left="210" w:hangingChars="100" w:hanging="210"/>
      <w:jc w:val="both"/>
    </w:pPr>
    <w:rPr>
      <w:rFonts w:ascii="HGSｺﾞｼｯｸM" w:eastAsia="HGSｺﾞｼｯｸM" w:hAnsi="HG丸ｺﾞｼｯｸM-P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2A"/>
    <w:pPr>
      <w:widowControl w:val="0"/>
      <w:ind w:left="210" w:hangingChars="100" w:hanging="210"/>
      <w:jc w:val="both"/>
    </w:pPr>
    <w:rPr>
      <w:rFonts w:ascii="HGSｺﾞｼｯｸM" w:eastAsia="HGSｺﾞｼｯｸM" w:hAnsi="HG丸ｺﾞｼｯｸM-P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eda\OneDrive\CKG&#36039;&#26009;\&#25480;&#26989;&#30740;&#31350;\&#25480;&#26989;&#35336;&#30011;.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授業計画</Template>
  <TotalTime>1</TotalTime>
  <Pages>1</Pages>
  <Words>26</Words>
  <Characters>152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ueda</dc:creator>
  <cp:lastModifiedBy>ueda</cp:lastModifiedBy>
  <cp:revision>1</cp:revision>
  <cp:lastPrinted>2015-08-27T00:06:00Z</cp:lastPrinted>
  <dcterms:created xsi:type="dcterms:W3CDTF">2015-08-27T08:24:00Z</dcterms:created>
  <dcterms:modified xsi:type="dcterms:W3CDTF">2015-08-27T08:25:00Z</dcterms:modified>
</cp:coreProperties>
</file>